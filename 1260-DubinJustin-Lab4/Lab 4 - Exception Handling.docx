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3953" w14:textId="77777777" w:rsidR="00E86192" w:rsidRDefault="00A9394B" w:rsidP="00A9394B">
      <w:pPr>
        <w:pStyle w:val="Heading1"/>
      </w:pPr>
      <w:r>
        <w:t>Purpose</w:t>
      </w:r>
    </w:p>
    <w:p w14:paraId="721306A2" w14:textId="4720F3D3" w:rsidR="00A9394B" w:rsidRDefault="00A9394B" w:rsidP="00A9394B">
      <w:r>
        <w:t xml:space="preserve">The purpose of this classwork exercise is for you to demonstrate your understanding of Exception Handling in a simple </w:t>
      </w:r>
      <w:r w:rsidR="003E2F30">
        <w:t>C#</w:t>
      </w:r>
      <w:r>
        <w:t xml:space="preserve"> progr</w:t>
      </w:r>
      <w:r w:rsidR="005E33CC">
        <w:t xml:space="preserve">am. To save time, </w:t>
      </w:r>
      <w:r w:rsidR="0090001B">
        <w:t>2 of the 3</w:t>
      </w:r>
      <w:r w:rsidR="005E33CC">
        <w:t xml:space="preserve"> </w:t>
      </w:r>
      <w:r w:rsidR="003E2F30">
        <w:t>.cs</w:t>
      </w:r>
      <w:r w:rsidR="005E33CC">
        <w:t xml:space="preserve"> files you need for this assignment</w:t>
      </w:r>
      <w:r w:rsidR="00597133">
        <w:t xml:space="preserve"> accompany this document</w:t>
      </w:r>
      <w:r w:rsidR="005E33CC">
        <w:t>.</w:t>
      </w:r>
      <w:r w:rsidR="00D31800">
        <w:t xml:space="preserve"> </w:t>
      </w:r>
      <w:r w:rsidR="005E33CC">
        <w:t xml:space="preserve">You only </w:t>
      </w:r>
      <w:r w:rsidR="00CA3041">
        <w:t>need to</w:t>
      </w:r>
      <w:r w:rsidR="005E33CC">
        <w:t xml:space="preserve"> provide the driver.</w:t>
      </w:r>
      <w:r w:rsidR="00D31800">
        <w:t xml:space="preserve"> </w:t>
      </w:r>
      <w:r w:rsidR="00597133">
        <w:t>The context of the exercise is averaging bowling scores.</w:t>
      </w:r>
    </w:p>
    <w:p w14:paraId="5EF25AC1" w14:textId="77777777" w:rsidR="00597133" w:rsidRDefault="00597133" w:rsidP="00597133">
      <w:pPr>
        <w:pStyle w:val="Heading1"/>
      </w:pPr>
      <w:r>
        <w:t>Specifications</w:t>
      </w:r>
    </w:p>
    <w:p w14:paraId="66631C1E" w14:textId="6D63C71E" w:rsidR="0090001B" w:rsidRDefault="0090001B" w:rsidP="00597133">
      <w:proofErr w:type="spellStart"/>
      <w:r w:rsidRPr="0090001B">
        <w:rPr>
          <w:b/>
          <w:bCs/>
        </w:rPr>
        <w:t>BowlingAverage.cs</w:t>
      </w:r>
      <w:proofErr w:type="spellEnd"/>
      <w:r>
        <w:t xml:space="preserve"> and </w:t>
      </w:r>
      <w:proofErr w:type="spellStart"/>
      <w:r w:rsidRPr="0090001B">
        <w:rPr>
          <w:b/>
          <w:bCs/>
        </w:rPr>
        <w:t>BowlingException.cs</w:t>
      </w:r>
      <w:proofErr w:type="spellEnd"/>
      <w:r>
        <w:t xml:space="preserve"> </w:t>
      </w:r>
      <w:proofErr w:type="gramStart"/>
      <w:r>
        <w:t>are provided</w:t>
      </w:r>
      <w:proofErr w:type="gramEnd"/>
      <w:r>
        <w:t xml:space="preserve"> to you; you only need to complete </w:t>
      </w:r>
      <w:proofErr w:type="spellStart"/>
      <w:r w:rsidRPr="0090001B">
        <w:rPr>
          <w:b/>
          <w:bCs/>
        </w:rPr>
        <w:t>BowlingAverageDriver.cs</w:t>
      </w:r>
      <w:proofErr w:type="spellEnd"/>
      <w:r>
        <w:t xml:space="preserve">. The driver should allow the user to demonstrate a default </w:t>
      </w:r>
      <w:proofErr w:type="spellStart"/>
      <w:r w:rsidRPr="0090001B">
        <w:rPr>
          <w:b/>
          <w:bCs/>
        </w:rPr>
        <w:t>BowlingAverage</w:t>
      </w:r>
      <w:proofErr w:type="spellEnd"/>
      <w:r>
        <w:t xml:space="preserve"> object and other </w:t>
      </w:r>
      <w:proofErr w:type="spellStart"/>
      <w:r w:rsidRPr="0090001B">
        <w:rPr>
          <w:b/>
          <w:bCs/>
        </w:rPr>
        <w:t>BowlingAverage</w:t>
      </w:r>
      <w:proofErr w:type="spellEnd"/>
      <w:r>
        <w:t xml:space="preserve"> objects created with the </w:t>
      </w:r>
      <w:r w:rsidRPr="0090001B">
        <w:rPr>
          <w:b/>
          <w:bCs/>
        </w:rPr>
        <w:t>parameterized</w:t>
      </w:r>
      <w:r>
        <w:t xml:space="preserve"> </w:t>
      </w:r>
      <w:r w:rsidRPr="0090001B">
        <w:rPr>
          <w:b/>
          <w:bCs/>
        </w:rPr>
        <w:t>constructor</w:t>
      </w:r>
      <w:r>
        <w:t>.</w:t>
      </w:r>
    </w:p>
    <w:p w14:paraId="1397369D" w14:textId="1C1BB69B" w:rsidR="00912D9F" w:rsidRDefault="00912D9F" w:rsidP="00597133">
      <w:r>
        <w:t xml:space="preserve">The </w:t>
      </w:r>
      <w:proofErr w:type="spellStart"/>
      <w:r w:rsidRPr="00E01716">
        <w:rPr>
          <w:b/>
        </w:rPr>
        <w:t>BowlingAverage</w:t>
      </w:r>
      <w:proofErr w:type="spellEnd"/>
      <w:r w:rsidR="00E01716">
        <w:t xml:space="preserve"> class </w:t>
      </w:r>
      <w:r>
        <w:t xml:space="preserve">is complete and should </w:t>
      </w:r>
      <w:proofErr w:type="gramStart"/>
      <w:r>
        <w:t>be used</w:t>
      </w:r>
      <w:proofErr w:type="gramEnd"/>
      <w:r>
        <w:t xml:space="preserve"> as it is.</w:t>
      </w:r>
      <w:r w:rsidR="00D31800">
        <w:t xml:space="preserve"> </w:t>
      </w:r>
      <w:r>
        <w:t xml:space="preserve">The </w:t>
      </w:r>
      <w:proofErr w:type="spellStart"/>
      <w:r w:rsidRPr="00E01716">
        <w:rPr>
          <w:b/>
        </w:rPr>
        <w:t>BowlingException</w:t>
      </w:r>
      <w:proofErr w:type="spellEnd"/>
      <w:r>
        <w:t xml:space="preserve"> class is also complete and should </w:t>
      </w:r>
      <w:proofErr w:type="gramStart"/>
      <w:r>
        <w:t>be used</w:t>
      </w:r>
      <w:proofErr w:type="gramEnd"/>
      <w:r>
        <w:t xml:space="preserve"> as it is.</w:t>
      </w:r>
      <w:r w:rsidR="00D31800">
        <w:t xml:space="preserve"> </w:t>
      </w:r>
      <w:r w:rsidR="00E01716">
        <w:t xml:space="preserve">Spending a few minutes reading the code in the </w:t>
      </w:r>
      <w:proofErr w:type="spellStart"/>
      <w:r w:rsidR="00E01716" w:rsidRPr="00E01716">
        <w:rPr>
          <w:b/>
        </w:rPr>
        <w:t>BowlingAverage</w:t>
      </w:r>
      <w:proofErr w:type="spellEnd"/>
      <w:r w:rsidR="00E01716">
        <w:t xml:space="preserve"> class will help you avoid reinventing something in the driver.</w:t>
      </w:r>
    </w:p>
    <w:p w14:paraId="2B16DECE" w14:textId="53B982BB" w:rsidR="00E01716" w:rsidRDefault="00E01716" w:rsidP="00597133">
      <w:r>
        <w:t xml:space="preserve">The driver should demonstrate a </w:t>
      </w:r>
      <w:r w:rsidRPr="00005CD3">
        <w:rPr>
          <w:b/>
        </w:rPr>
        <w:t>default</w:t>
      </w:r>
      <w:r>
        <w:t xml:space="preserve"> </w:t>
      </w:r>
      <w:proofErr w:type="spellStart"/>
      <w:r w:rsidRPr="00005CD3">
        <w:rPr>
          <w:b/>
        </w:rPr>
        <w:t>BowlingAverage</w:t>
      </w:r>
      <w:proofErr w:type="spellEnd"/>
      <w:r>
        <w:t xml:space="preserve"> object followed by allowing the user to indicate how many games have </w:t>
      </w:r>
      <w:proofErr w:type="gramStart"/>
      <w:r>
        <w:t>been bowled</w:t>
      </w:r>
      <w:proofErr w:type="gramEnd"/>
      <w:r>
        <w:t>.</w:t>
      </w:r>
      <w:r w:rsidR="00D31800">
        <w:t xml:space="preserve"> </w:t>
      </w:r>
      <w:r>
        <w:t>Then, input the scores for those games one at a time in a loop, storing them in an array.</w:t>
      </w:r>
      <w:r w:rsidR="00D31800">
        <w:t xml:space="preserve"> </w:t>
      </w:r>
      <w:r>
        <w:t xml:space="preserve">When the last score has </w:t>
      </w:r>
      <w:proofErr w:type="gramStart"/>
      <w:r>
        <w:t>been input</w:t>
      </w:r>
      <w:proofErr w:type="gramEnd"/>
      <w:r>
        <w:t xml:space="preserve">, create a </w:t>
      </w:r>
      <w:proofErr w:type="spellStart"/>
      <w:r w:rsidRPr="00005CD3">
        <w:rPr>
          <w:b/>
        </w:rPr>
        <w:t>BowlingAverage</w:t>
      </w:r>
      <w:proofErr w:type="spellEnd"/>
      <w:r>
        <w:t xml:space="preserve"> object which you can display.</w:t>
      </w:r>
      <w:r w:rsidR="00D31800">
        <w:t xml:space="preserve"> </w:t>
      </w:r>
      <w:r>
        <w:t xml:space="preserve">Repeat this </w:t>
      </w:r>
      <w:r w:rsidRPr="00005CD3">
        <w:rPr>
          <w:b/>
        </w:rPr>
        <w:t>non</w:t>
      </w:r>
      <w:r>
        <w:t>-</w:t>
      </w:r>
      <w:r w:rsidRPr="00005CD3">
        <w:rPr>
          <w:b/>
        </w:rPr>
        <w:t>default</w:t>
      </w:r>
      <w:r>
        <w:t xml:space="preserve"> part until the user indicates a desire to quit.</w:t>
      </w:r>
    </w:p>
    <w:p w14:paraId="276E6066" w14:textId="77777777" w:rsidR="00862AA1" w:rsidRDefault="00005CD3" w:rsidP="00597133">
      <w:r>
        <w:t>In addition to</w:t>
      </w:r>
      <w:r w:rsidR="00544ACB">
        <w:t xml:space="preserve"> dealing with</w:t>
      </w:r>
      <w:r>
        <w:t xml:space="preserve"> the potential exceptions thrown by the </w:t>
      </w:r>
      <w:proofErr w:type="spellStart"/>
      <w:r w:rsidRPr="00CC2A3C">
        <w:rPr>
          <w:b/>
        </w:rPr>
        <w:t>BowlingAverage</w:t>
      </w:r>
      <w:proofErr w:type="spellEnd"/>
      <w:r>
        <w:t xml:space="preserve"> class, the </w:t>
      </w:r>
      <w:r w:rsidRPr="00CC2A3C">
        <w:rPr>
          <w:b/>
        </w:rPr>
        <w:t>driver</w:t>
      </w:r>
      <w:r>
        <w:t xml:space="preserve"> should use </w:t>
      </w:r>
      <w:r w:rsidRPr="00CC2A3C">
        <w:rPr>
          <w:b/>
        </w:rPr>
        <w:t>exception</w:t>
      </w:r>
      <w:r>
        <w:t xml:space="preserve"> </w:t>
      </w:r>
      <w:r w:rsidRPr="00CC2A3C">
        <w:rPr>
          <w:b/>
        </w:rPr>
        <w:t>handling</w:t>
      </w:r>
      <w:r>
        <w:t xml:space="preserve"> to deal with</w:t>
      </w:r>
      <w:r w:rsidR="00544ACB">
        <w:t xml:space="preserve"> other</w:t>
      </w:r>
      <w:r>
        <w:t xml:space="preserve"> potential issues such as invalid input (e. g., typing a letter when an integer is required</w:t>
      </w:r>
      <w:r w:rsidR="00862AA1">
        <w:t xml:space="preserve"> or typing an unreasonable value for the number of scores to be input</w:t>
      </w:r>
      <w:r w:rsidR="00CC2A3C">
        <w:t>).</w:t>
      </w:r>
    </w:p>
    <w:p w14:paraId="5075018B" w14:textId="6FBBBBB3" w:rsidR="00862AA1" w:rsidRDefault="00862AA1" w:rsidP="00597133">
      <w:r>
        <w:t xml:space="preserve">The </w:t>
      </w:r>
      <w:r w:rsidR="00A54651">
        <w:t>following pages</w:t>
      </w:r>
      <w:r>
        <w:t xml:space="preserve"> show </w:t>
      </w:r>
      <w:r w:rsidR="00544ACB">
        <w:t xml:space="preserve">output of </w:t>
      </w:r>
      <w:r>
        <w:t>one possible run of the program.</w:t>
      </w:r>
    </w:p>
    <w:p w14:paraId="2A2126DF" w14:textId="77777777" w:rsidR="0090001B" w:rsidRPr="0040589C" w:rsidRDefault="0090001B" w:rsidP="0090001B">
      <w:pPr>
        <w:pStyle w:val="Heading1"/>
        <w:spacing w:before="120"/>
      </w:pPr>
      <w:r>
        <w:t xml:space="preserve">Proper Documentation </w:t>
      </w:r>
      <w:proofErr w:type="gramStart"/>
      <w:r>
        <w:t>is Required</w:t>
      </w:r>
      <w:proofErr w:type="gramEnd"/>
    </w:p>
    <w:p w14:paraId="54DD0A9C" w14:textId="3433E8F8" w:rsidR="0090001B" w:rsidRPr="0090001B" w:rsidRDefault="0090001B" w:rsidP="0090001B">
      <w:r w:rsidRPr="0090001B">
        <w:t xml:space="preserve">Make sure </w:t>
      </w:r>
      <w:r w:rsidRPr="0090001B">
        <w:rPr>
          <w:b/>
          <w:u w:val="single"/>
        </w:rPr>
        <w:t>all</w:t>
      </w:r>
      <w:r w:rsidRPr="0090001B">
        <w:t xml:space="preserve"> code files </w:t>
      </w:r>
      <w:proofErr w:type="gramStart"/>
      <w:r w:rsidRPr="0090001B">
        <w:t xml:space="preserve">are </w:t>
      </w:r>
      <w:r w:rsidRPr="0090001B">
        <w:rPr>
          <w:b/>
        </w:rPr>
        <w:t>fully documented</w:t>
      </w:r>
      <w:proofErr w:type="gramEnd"/>
      <w:r w:rsidRPr="0090001B">
        <w:rPr>
          <w:b/>
        </w:rPr>
        <w:t xml:space="preserve"> </w:t>
      </w:r>
      <w:r w:rsidRPr="0090001B">
        <w:t xml:space="preserve">– see the </w:t>
      </w:r>
      <w:r w:rsidRPr="0090001B">
        <w:rPr>
          <w:b/>
        </w:rPr>
        <w:t>course documentation policies</w:t>
      </w:r>
      <w:r w:rsidRPr="0090001B">
        <w:t xml:space="preserve"> posted on D2L for the conventions and requirements including examples of proper documentation. Proper documentation includes following the naming conventions for classes, files, methods, variables, constants, and other identifiers.</w:t>
      </w:r>
    </w:p>
    <w:p w14:paraId="3EECD518" w14:textId="77777777" w:rsidR="0090001B" w:rsidRPr="0040589C" w:rsidRDefault="0090001B" w:rsidP="0090001B">
      <w:pPr>
        <w:pStyle w:val="Heading1"/>
        <w:spacing w:before="120"/>
      </w:pPr>
      <w:r>
        <w:t>Submission</w:t>
      </w:r>
    </w:p>
    <w:p w14:paraId="1EB7CC11" w14:textId="7BA5D898" w:rsidR="0090001B" w:rsidRDefault="0090001B" w:rsidP="0090001B">
      <w:r>
        <w:t xml:space="preserve">Your submission should be a single </w:t>
      </w:r>
      <w:r>
        <w:rPr>
          <w:b/>
          <w:bCs/>
        </w:rPr>
        <w:t>.zip</w:t>
      </w:r>
      <w:r>
        <w:t xml:space="preserve"> file with a name in the format of </w:t>
      </w:r>
      <w:r w:rsidRPr="00A36FD2">
        <w:rPr>
          <w:b/>
          <w:bCs/>
          <w:i/>
          <w:iCs/>
        </w:rPr>
        <w:t>1260-LastFirst-</w:t>
      </w:r>
      <w:r>
        <w:rPr>
          <w:b/>
          <w:bCs/>
          <w:i/>
          <w:iCs/>
        </w:rPr>
        <w:t>Lab</w:t>
      </w:r>
      <w:r>
        <w:rPr>
          <w:b/>
          <w:bCs/>
          <w:i/>
          <w:iCs/>
        </w:rPr>
        <w:t>4</w:t>
      </w:r>
      <w:r>
        <w:t xml:space="preserve"> containing your entire VS project. Submit the </w:t>
      </w:r>
      <w:r w:rsidRPr="00C81E43">
        <w:rPr>
          <w:b/>
        </w:rPr>
        <w:t>one</w:t>
      </w:r>
      <w:r>
        <w:t xml:space="preserve"> </w:t>
      </w:r>
      <w:r w:rsidRPr="00C81E43">
        <w:rPr>
          <w:b/>
        </w:rPr>
        <w:t>zipped</w:t>
      </w:r>
      <w:r>
        <w:t xml:space="preserve"> </w:t>
      </w:r>
      <w:r w:rsidRPr="00C81E43">
        <w:rPr>
          <w:b/>
        </w:rPr>
        <w:t>file</w:t>
      </w:r>
      <w:r>
        <w:t xml:space="preserve"> to the </w:t>
      </w:r>
      <w:r w:rsidRPr="00686880">
        <w:rPr>
          <w:b/>
          <w:bCs/>
        </w:rPr>
        <w:t xml:space="preserve">Lab </w:t>
      </w:r>
      <w:r>
        <w:rPr>
          <w:b/>
          <w:bCs/>
        </w:rPr>
        <w:t>4</w:t>
      </w:r>
      <w:r w:rsidRPr="00686880">
        <w:rPr>
          <w:b/>
          <w:bCs/>
        </w:rPr>
        <w:t xml:space="preserve"> Dropbox</w:t>
      </w:r>
      <w:r>
        <w:t xml:space="preserve"> on D2L.</w:t>
      </w:r>
    </w:p>
    <w:p w14:paraId="361A8E6D" w14:textId="77777777" w:rsidR="00862AA1" w:rsidRDefault="00862AA1" w:rsidP="00862AA1">
      <w:r>
        <w:br w:type="page"/>
      </w:r>
    </w:p>
    <w:p w14:paraId="33D6AA04" w14:textId="28BDDCE3" w:rsidR="00005CD3" w:rsidRDefault="00A54651" w:rsidP="00597133">
      <w:r w:rsidRPr="00A54651">
        <w:lastRenderedPageBreak/>
        <w:drawing>
          <wp:inline distT="0" distB="0" distL="0" distR="0" wp14:anchorId="00D8F26D" wp14:editId="1DD8FF10">
            <wp:extent cx="5458587" cy="82498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A7CD" w14:textId="36DF89F7" w:rsidR="00A54651" w:rsidRPr="00597133" w:rsidRDefault="00A54651" w:rsidP="00597133">
      <w:r w:rsidRPr="00A54651">
        <w:lastRenderedPageBreak/>
        <w:drawing>
          <wp:inline distT="0" distB="0" distL="0" distR="0" wp14:anchorId="38BC86FF" wp14:editId="3393BC4E">
            <wp:extent cx="6716062" cy="527758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651" w:rsidRPr="00597133" w:rsidSect="00385BDF">
      <w:headerReference w:type="default" r:id="rId8"/>
      <w:footerReference w:type="default" r:id="rId9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2A42E" w14:textId="77777777" w:rsidR="00DA613A" w:rsidRDefault="00DA613A" w:rsidP="00385BDF">
      <w:pPr>
        <w:spacing w:after="0" w:line="240" w:lineRule="auto"/>
      </w:pPr>
      <w:r>
        <w:separator/>
      </w:r>
    </w:p>
  </w:endnote>
  <w:endnote w:type="continuationSeparator" w:id="0">
    <w:p w14:paraId="04A084DC" w14:textId="77777777" w:rsidR="00DA613A" w:rsidRDefault="00DA613A" w:rsidP="0038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D8C5D" w14:textId="77777777" w:rsidR="005D59AB" w:rsidRDefault="00862AA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Exception Handling Classwork</w:t>
    </w:r>
    <w:r w:rsidR="005D59AB">
      <w:rPr>
        <w:rFonts w:asciiTheme="majorHAnsi" w:hAnsiTheme="majorHAnsi"/>
      </w:rPr>
      <w:ptab w:relativeTo="margin" w:alignment="right" w:leader="none"/>
    </w:r>
    <w:r w:rsidR="005D59AB">
      <w:rPr>
        <w:rFonts w:asciiTheme="majorHAnsi" w:hAnsiTheme="majorHAnsi"/>
      </w:rPr>
      <w:t xml:space="preserve">Page </w:t>
    </w:r>
    <w:r w:rsidR="002B67EA">
      <w:fldChar w:fldCharType="begin"/>
    </w:r>
    <w:r w:rsidR="002B67EA">
      <w:instrText xml:space="preserve"> PAGE   \* MERGEFORMAT </w:instrText>
    </w:r>
    <w:r w:rsidR="002B67EA">
      <w:fldChar w:fldCharType="separate"/>
    </w:r>
    <w:r w:rsidR="007A23F1" w:rsidRPr="007A23F1">
      <w:rPr>
        <w:rFonts w:asciiTheme="majorHAnsi" w:hAnsiTheme="majorHAnsi"/>
        <w:noProof/>
      </w:rPr>
      <w:t>1</w:t>
    </w:r>
    <w:r w:rsidR="002B67EA">
      <w:rPr>
        <w:rFonts w:asciiTheme="majorHAnsi" w:hAnsiTheme="majorHAnsi"/>
        <w:noProof/>
      </w:rPr>
      <w:fldChar w:fldCharType="end"/>
    </w:r>
  </w:p>
  <w:p w14:paraId="731EBA3A" w14:textId="77777777" w:rsidR="00385BDF" w:rsidRDefault="00385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79E1" w14:textId="77777777" w:rsidR="00DA613A" w:rsidRDefault="00DA613A" w:rsidP="00385BDF">
      <w:pPr>
        <w:spacing w:after="0" w:line="240" w:lineRule="auto"/>
      </w:pPr>
      <w:r>
        <w:separator/>
      </w:r>
    </w:p>
  </w:footnote>
  <w:footnote w:type="continuationSeparator" w:id="0">
    <w:p w14:paraId="6DBDD2BD" w14:textId="77777777" w:rsidR="00DA613A" w:rsidRDefault="00DA613A" w:rsidP="0038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2"/>
      <w:gridCol w:w="5354"/>
      <w:gridCol w:w="2684"/>
    </w:tblGrid>
    <w:tr w:rsidR="00385BDF" w14:paraId="7834D8DC" w14:textId="77777777" w:rsidTr="00C67808">
      <w:tc>
        <w:tcPr>
          <w:tcW w:w="11016" w:type="dxa"/>
          <w:gridSpan w:val="3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04136C78" w14:textId="5C130E5D" w:rsidR="00385BDF" w:rsidRPr="005D59AB" w:rsidRDefault="00385BDF" w:rsidP="00A9394B">
          <w:pPr>
            <w:pStyle w:val="Header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5D59AB">
            <w:rPr>
              <w:rFonts w:asciiTheme="majorHAnsi" w:hAnsiTheme="majorHAnsi"/>
              <w:b/>
              <w:sz w:val="32"/>
              <w:szCs w:val="32"/>
            </w:rPr>
            <w:t>Computer Science</w:t>
          </w:r>
          <w:sdt>
            <w:sdtPr>
              <w:rPr>
                <w:rFonts w:asciiTheme="majorHAnsi" w:hAnsiTheme="majorHAnsi"/>
                <w:b/>
                <w:sz w:val="32"/>
                <w:szCs w:val="32"/>
              </w:rPr>
              <w:id w:val="1117159868"/>
              <w:text/>
            </w:sdtPr>
            <w:sdtContent>
              <w:r w:rsidR="00A9394B">
                <w:rPr>
                  <w:rFonts w:asciiTheme="majorHAnsi" w:hAnsiTheme="majorHAnsi"/>
                  <w:b/>
                  <w:sz w:val="32"/>
                  <w:szCs w:val="32"/>
                </w:rPr>
                <w:t xml:space="preserve"> 1260</w:t>
              </w:r>
            </w:sdtContent>
          </w:sdt>
        </w:p>
      </w:tc>
    </w:tr>
    <w:tr w:rsidR="00385BDF" w14:paraId="4CF6719E" w14:textId="77777777" w:rsidTr="00C67808">
      <w:tc>
        <w:tcPr>
          <w:tcW w:w="2820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1E7062A4" w14:textId="3209C5FF" w:rsidR="00385BDF" w:rsidRDefault="002B67EA">
          <w:pPr>
            <w:pStyle w:val="Header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831DCA">
            <w:rPr>
              <w:noProof/>
            </w:rPr>
            <w:t>October 19, 2022</w:t>
          </w:r>
          <w:r>
            <w:rPr>
              <w:noProof/>
            </w:rPr>
            <w:fldChar w:fldCharType="end"/>
          </w:r>
        </w:p>
      </w:tc>
      <w:sdt>
        <w:sdtPr>
          <w:id w:val="1117159877"/>
          <w:text/>
        </w:sdtPr>
        <w:sdtContent>
          <w:tc>
            <w:tcPr>
              <w:tcW w:w="5490" w:type="dxa"/>
              <w:tcMar>
                <w:top w:w="120" w:type="dxa"/>
                <w:left w:w="120" w:type="dxa"/>
                <w:bottom w:w="120" w:type="dxa"/>
                <w:right w:w="120" w:type="dxa"/>
              </w:tcMar>
              <w:vAlign w:val="center"/>
            </w:tcPr>
            <w:p w14:paraId="5884E4A6" w14:textId="77777777" w:rsidR="00385BDF" w:rsidRDefault="00A9394B" w:rsidP="00A9394B">
              <w:pPr>
                <w:pStyle w:val="Header"/>
                <w:jc w:val="center"/>
              </w:pPr>
              <w:r>
                <w:t>Exception Handling</w:t>
              </w:r>
            </w:p>
          </w:tc>
        </w:sdtContent>
      </w:sdt>
      <w:tc>
        <w:tcPr>
          <w:tcW w:w="2706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7D44A18C" w14:textId="77777777" w:rsidR="00385BDF" w:rsidRDefault="00C67808" w:rsidP="00C67808">
          <w:pPr>
            <w:pStyle w:val="Header"/>
            <w:jc w:val="right"/>
          </w:pPr>
          <w:r>
            <w:t>Due: ________________</w:t>
          </w:r>
        </w:p>
      </w:tc>
    </w:tr>
  </w:tbl>
  <w:p w14:paraId="25719AAF" w14:textId="77777777" w:rsidR="00385BDF" w:rsidRDefault="00385BDF" w:rsidP="00385B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94B"/>
    <w:rsid w:val="00005CD3"/>
    <w:rsid w:val="0005050F"/>
    <w:rsid w:val="00105F6F"/>
    <w:rsid w:val="00246BF4"/>
    <w:rsid w:val="002B67EA"/>
    <w:rsid w:val="0035292F"/>
    <w:rsid w:val="00385BDF"/>
    <w:rsid w:val="00391DCD"/>
    <w:rsid w:val="003E2F30"/>
    <w:rsid w:val="0046718F"/>
    <w:rsid w:val="004F441C"/>
    <w:rsid w:val="00544ACB"/>
    <w:rsid w:val="00597133"/>
    <w:rsid w:val="005C3793"/>
    <w:rsid w:val="005D59AB"/>
    <w:rsid w:val="005E33CC"/>
    <w:rsid w:val="00674DF0"/>
    <w:rsid w:val="006D4D15"/>
    <w:rsid w:val="00721B4A"/>
    <w:rsid w:val="0075468E"/>
    <w:rsid w:val="007A23F1"/>
    <w:rsid w:val="007A47BD"/>
    <w:rsid w:val="007D2C4F"/>
    <w:rsid w:val="00831DCA"/>
    <w:rsid w:val="00862AA1"/>
    <w:rsid w:val="008A6D64"/>
    <w:rsid w:val="0090001B"/>
    <w:rsid w:val="00912D9F"/>
    <w:rsid w:val="00924463"/>
    <w:rsid w:val="00997007"/>
    <w:rsid w:val="00A54651"/>
    <w:rsid w:val="00A9394B"/>
    <w:rsid w:val="00B12953"/>
    <w:rsid w:val="00C67808"/>
    <w:rsid w:val="00CA3041"/>
    <w:rsid w:val="00CC2A3C"/>
    <w:rsid w:val="00D31800"/>
    <w:rsid w:val="00DA613A"/>
    <w:rsid w:val="00E01716"/>
    <w:rsid w:val="00E22A0F"/>
    <w:rsid w:val="00E474AB"/>
    <w:rsid w:val="00E86192"/>
    <w:rsid w:val="00E8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7496"/>
  <w15:docId w15:val="{AD6EF6F1-F0F4-438C-B635-BFCFA5F7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007"/>
  </w:style>
  <w:style w:type="paragraph" w:styleId="Heading1">
    <w:name w:val="heading 1"/>
    <w:basedOn w:val="Normal"/>
    <w:next w:val="Normal"/>
    <w:link w:val="Heading1Char"/>
    <w:uiPriority w:val="9"/>
    <w:qFormat/>
    <w:rsid w:val="0099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DF"/>
  </w:style>
  <w:style w:type="paragraph" w:styleId="Footer">
    <w:name w:val="footer"/>
    <w:basedOn w:val="Normal"/>
    <w:link w:val="Foot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DF"/>
  </w:style>
  <w:style w:type="paragraph" w:styleId="BalloonText">
    <w:name w:val="Balloon Text"/>
    <w:basedOn w:val="Normal"/>
    <w:link w:val="BalloonTextChar"/>
    <w:uiPriority w:val="99"/>
    <w:semiHidden/>
    <w:unhideWhenUsed/>
    <w:rsid w:val="00385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5B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85BD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970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4F44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ropBox\Dropbox\Templates\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Assignment.dotx</Template>
  <TotalTime>29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Bailes</dc:creator>
  <cp:keywords/>
  <dc:description/>
  <cp:lastModifiedBy>Katie Wilson</cp:lastModifiedBy>
  <cp:revision>9</cp:revision>
  <dcterms:created xsi:type="dcterms:W3CDTF">2022-10-19T13:29:00Z</dcterms:created>
  <dcterms:modified xsi:type="dcterms:W3CDTF">2022-10-19T14:16:00Z</dcterms:modified>
</cp:coreProperties>
</file>